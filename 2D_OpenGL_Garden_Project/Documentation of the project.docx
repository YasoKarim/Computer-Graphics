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FB1A4" w14:textId="77777777" w:rsidR="00D077E9" w:rsidRDefault="003B6CF0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37070D" wp14:editId="2B1637B8">
                <wp:simplePos x="0" y="0"/>
                <wp:positionH relativeFrom="column">
                  <wp:posOffset>-205105</wp:posOffset>
                </wp:positionH>
                <wp:positionV relativeFrom="page">
                  <wp:posOffset>919480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5E2C8" id="Rectangle 3" o:spid="_x0000_s1026" alt="white rectangle for text on cover" style="position:absolute;margin-left:-16.15pt;margin-top:72.4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zhH77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0E6457F4" wp14:editId="3A8ED16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053C00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EEB63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044B3D" wp14:editId="03C72F71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A028E3" w14:textId="77777777" w:rsidR="00D077E9" w:rsidRPr="003B6CF0" w:rsidRDefault="003B6CF0" w:rsidP="003B6CF0">
                                  <w:pPr>
                                    <w:pStyle w:val="Title"/>
                                    <w:rPr>
                                      <w:u w:val="single"/>
                                    </w:rPr>
                                  </w:pPr>
                                  <w:r w:rsidRPr="003B6CF0">
                                    <w:rPr>
                                      <w:u w:val="single"/>
                                    </w:rPr>
                                    <w:t>7</w:t>
                                  </w:r>
                                  <w:r w:rsidRPr="003B6CF0">
                                    <w:rPr>
                                      <w:u w:val="single"/>
                                      <w:vertAlign w:val="superscript"/>
                                    </w:rPr>
                                    <w:t>th</w:t>
                                  </w:r>
                                  <w:r w:rsidRPr="003B6CF0">
                                    <w:rPr>
                                      <w:u w:val="single"/>
                                    </w:rPr>
                                    <w:t xml:space="preserve"> 2D Project</w:t>
                                  </w:r>
                                </w:p>
                                <w:p w14:paraId="464D4D5A" w14:textId="77777777" w:rsidR="00D077E9" w:rsidRPr="00D86945" w:rsidRDefault="003B6CF0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A Garden 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F8769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3B6CF0" w:rsidRDefault="003B6CF0" w:rsidP="003B6CF0">
                            <w:pPr>
                              <w:pStyle w:val="Title"/>
                              <w:rPr>
                                <w:u w:val="single"/>
                              </w:rPr>
                            </w:pPr>
                            <w:r w:rsidRPr="003B6CF0">
                              <w:rPr>
                                <w:u w:val="single"/>
                              </w:rPr>
                              <w:t>7</w:t>
                            </w:r>
                            <w:r w:rsidRPr="003B6CF0">
                              <w:rPr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Pr="003B6CF0">
                              <w:rPr>
                                <w:u w:val="single"/>
                              </w:rPr>
                              <w:t xml:space="preserve"> 2D Project</w:t>
                            </w:r>
                          </w:p>
                          <w:p w:rsidR="00D077E9" w:rsidRPr="00D86945" w:rsidRDefault="003B6CF0" w:rsidP="00D077E9">
                            <w:pPr>
                              <w:pStyle w:val="Title"/>
                              <w:spacing w:after="0"/>
                            </w:pPr>
                            <w:r>
                              <w:t>A Garden View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D173C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73B215" wp14:editId="708393A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CB591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EC706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7F9EC5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B21821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A07B4D" w14:textId="77777777" w:rsidR="00D077E9" w:rsidRDefault="003B6CF0" w:rsidP="003B6CF0">
            <w:r>
              <w:rPr>
                <w:rStyle w:val="SubtitleChar"/>
                <w:b w:val="0"/>
              </w:rPr>
              <w:t>Computer Graphics (CS352)</w:t>
            </w:r>
          </w:p>
          <w:p w14:paraId="4DA7240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2C4B7E7" wp14:editId="4FCFD5F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0DB6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1EA97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359050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923284D" w14:textId="77777777" w:rsidR="00D077E9" w:rsidRDefault="00000000" w:rsidP="003B6CF0">
            <w:sdt>
              <w:sdtPr>
                <w:id w:val="-1740469667"/>
                <w:placeholder>
                  <w:docPart w:val="2B2BED58A3174DC09724742C8A47B662"/>
                </w:placeholder>
                <w15:appearance w15:val="hidden"/>
              </w:sdtPr>
              <w:sdtContent>
                <w:r w:rsidR="003B6CF0">
                  <w:t>Yasmine El Shafei - 20102062</w:t>
                </w:r>
              </w:sdtContent>
            </w:sdt>
          </w:p>
          <w:p w14:paraId="74CDD960" w14:textId="77777777" w:rsidR="00D077E9" w:rsidRDefault="003B6CF0" w:rsidP="003B6CF0">
            <w:r>
              <w:t xml:space="preserve">Rowan </w:t>
            </w:r>
            <w:proofErr w:type="spellStart"/>
            <w:r>
              <w:t>Sherif</w:t>
            </w:r>
            <w:proofErr w:type="spellEnd"/>
            <w:r>
              <w:t xml:space="preserve"> - </w:t>
            </w:r>
            <w:r w:rsidRPr="003B6CF0">
              <w:t>20102728</w:t>
            </w:r>
          </w:p>
          <w:p w14:paraId="18193C0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F8844C8" w14:textId="77777777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FFCF" wp14:editId="0572A23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E30E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9C38EBC" w14:textId="77777777" w:rsidR="00D077E9" w:rsidRDefault="003B6CF0" w:rsidP="003B6CF0">
      <w:pPr>
        <w:pStyle w:val="Heading1"/>
      </w:pPr>
      <w:r>
        <w:lastRenderedPageBreak/>
        <w:t>Plan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AED206F" w14:textId="77777777" w:rsidTr="00DF027C">
        <w:trPr>
          <w:trHeight w:val="3546"/>
        </w:trPr>
        <w:tc>
          <w:tcPr>
            <w:tcW w:w="9999" w:type="dxa"/>
          </w:tcPr>
          <w:p w14:paraId="3E47B9A8" w14:textId="77777777" w:rsidR="00DF027C" w:rsidRDefault="003B6CF0" w:rsidP="00DF027C">
            <w:r>
              <w:t xml:space="preserve">We planned to draw a garden filled with flowers,  a tree, sun, chick, house, some clouds moving and a cloud appearing from the chimney </w:t>
            </w:r>
          </w:p>
          <w:p w14:paraId="60AA496E" w14:textId="77777777" w:rsidR="00DF027C" w:rsidRDefault="00DF027C" w:rsidP="00DF027C">
            <w:pPr>
              <w:pStyle w:val="Content"/>
              <w:pBdr>
                <w:bottom w:val="single" w:sz="6" w:space="1" w:color="auto"/>
              </w:pBdr>
            </w:pPr>
          </w:p>
          <w:p w14:paraId="7FCFF446" w14:textId="77777777" w:rsidR="003B6CF0" w:rsidRDefault="003B6CF0" w:rsidP="00DF027C">
            <w:pPr>
              <w:pStyle w:val="Content"/>
            </w:pPr>
          </w:p>
          <w:p w14:paraId="67DB102C" w14:textId="77777777" w:rsidR="003B6CF0" w:rsidRPr="003B6CF0" w:rsidRDefault="003B6CF0" w:rsidP="00DF027C">
            <w:pPr>
              <w:pStyle w:val="Content"/>
              <w:rPr>
                <w:b/>
                <w:bCs/>
                <w:sz w:val="52"/>
                <w:szCs w:val="52"/>
              </w:rPr>
            </w:pPr>
            <w:r w:rsidRPr="003B6CF0">
              <w:rPr>
                <w:b/>
                <w:bCs/>
                <w:sz w:val="52"/>
                <w:szCs w:val="52"/>
              </w:rPr>
              <w:t>Implementation</w:t>
            </w:r>
          </w:p>
          <w:p w14:paraId="5A0853CE" w14:textId="77777777" w:rsidR="003B6CF0" w:rsidRPr="00E54006" w:rsidRDefault="003B6CF0" w:rsidP="00DF027C">
            <w:pPr>
              <w:pStyle w:val="Content"/>
              <w:rPr>
                <w:b/>
                <w:bCs/>
              </w:rPr>
            </w:pPr>
            <w:r w:rsidRPr="00E54006">
              <w:rPr>
                <w:b/>
                <w:bCs/>
              </w:rPr>
              <w:t>We use 256 in choosing RGB colors</w:t>
            </w:r>
          </w:p>
          <w:p w14:paraId="0C83EE4A" w14:textId="77777777" w:rsidR="003B6CF0" w:rsidRDefault="003B6CF0" w:rsidP="00DF027C">
            <w:pPr>
              <w:pStyle w:val="Content"/>
            </w:pPr>
            <w:r>
              <w:t xml:space="preserve">By functions </w:t>
            </w:r>
          </w:p>
          <w:p w14:paraId="3C59484D" w14:textId="77777777" w:rsidR="003B6CF0" w:rsidRDefault="00E54006" w:rsidP="00DF027C">
            <w:pPr>
              <w:pStyle w:val="Content"/>
            </w:pPr>
            <w:r>
              <w:t>g</w:t>
            </w:r>
            <w:r w:rsidR="003B6CF0">
              <w:t>lcolor3ub()</w:t>
            </w:r>
          </w:p>
          <w:p w14:paraId="48378D63" w14:textId="77777777" w:rsidR="003B6CF0" w:rsidRDefault="003B6CF0" w:rsidP="00DF027C">
            <w:pPr>
              <w:pStyle w:val="Content"/>
            </w:pPr>
            <w:proofErr w:type="spellStart"/>
            <w:r>
              <w:t>glCLearColor</w:t>
            </w:r>
            <w:proofErr w:type="spellEnd"/>
            <w:r>
              <w:t>(</w:t>
            </w:r>
            <w:r w:rsidR="00E54006">
              <w:t>/255.0</w:t>
            </w:r>
            <w:r>
              <w:t>)</w:t>
            </w:r>
          </w:p>
          <w:p w14:paraId="1637D985" w14:textId="77777777" w:rsidR="00E54006" w:rsidRDefault="00E54006" w:rsidP="00DF027C">
            <w:pPr>
              <w:pStyle w:val="Content"/>
            </w:pPr>
          </w:p>
          <w:p w14:paraId="77A092E3" w14:textId="77777777" w:rsidR="00E54006" w:rsidRDefault="00E54006" w:rsidP="00DF027C">
            <w:pPr>
              <w:pStyle w:val="Content"/>
            </w:pPr>
            <w:r>
              <w:t xml:space="preserve">We set the ortho2d to </w:t>
            </w:r>
          </w:p>
          <w:p w14:paraId="66300AEB" w14:textId="77777777" w:rsidR="00E54006" w:rsidRDefault="00E54006" w:rsidP="00DF027C">
            <w:pPr>
              <w:pStyle w:val="Content"/>
            </w:pPr>
            <w:r>
              <w:t>X -&gt; 15</w:t>
            </w:r>
          </w:p>
          <w:p w14:paraId="5C1FCE55" w14:textId="77777777" w:rsidR="00E54006" w:rsidRDefault="00E54006" w:rsidP="00DF027C">
            <w:pPr>
              <w:pStyle w:val="Content"/>
            </w:pPr>
            <w:r>
              <w:t>y -&gt; 10</w:t>
            </w:r>
          </w:p>
          <w:p w14:paraId="4B3B8179" w14:textId="77777777" w:rsidR="00E54006" w:rsidRDefault="00E54006" w:rsidP="00DF027C">
            <w:pPr>
              <w:pStyle w:val="Content"/>
            </w:pPr>
            <w:r>
              <w:t>to prevent shapes stretching</w:t>
            </w:r>
          </w:p>
          <w:p w14:paraId="44E2DCB1" w14:textId="77777777" w:rsidR="003B6CF0" w:rsidRDefault="00E54006" w:rsidP="00DF027C">
            <w:pPr>
              <w:pStyle w:val="Content"/>
            </w:pPr>
            <w:r>
              <w:t xml:space="preserve"> </w:t>
            </w:r>
          </w:p>
          <w:p w14:paraId="4E39550E" w14:textId="77777777" w:rsidR="003B6CF0" w:rsidRDefault="003B6CF0" w:rsidP="00DF027C">
            <w:pPr>
              <w:pStyle w:val="Content"/>
            </w:pPr>
            <w:r>
              <w:t>We used for some of colors</w:t>
            </w:r>
          </w:p>
          <w:p w14:paraId="0880E35D" w14:textId="77777777" w:rsidR="003B6CF0" w:rsidRDefault="003B6CF0" w:rsidP="00DF027C">
            <w:pPr>
              <w:pStyle w:val="Content"/>
            </w:pPr>
            <w:r>
              <w:t>glcolor3f()</w:t>
            </w:r>
          </w:p>
          <w:p w14:paraId="539F2221" w14:textId="77777777" w:rsidR="003B6CF0" w:rsidRDefault="003B6CF0" w:rsidP="00DF027C">
            <w:pPr>
              <w:pStyle w:val="Content"/>
            </w:pPr>
          </w:p>
        </w:tc>
      </w:tr>
      <w:tr w:rsidR="00DF027C" w14:paraId="58C00891" w14:textId="77777777" w:rsidTr="00DF027C">
        <w:trPr>
          <w:trHeight w:val="5931"/>
        </w:trPr>
        <w:tc>
          <w:tcPr>
            <w:tcW w:w="9999" w:type="dxa"/>
          </w:tcPr>
          <w:p w14:paraId="16021100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For drawing rectangles and squares:</w:t>
            </w:r>
          </w:p>
          <w:p w14:paraId="6852FC32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proofErr w:type="spellStart"/>
            <w:r>
              <w:rPr>
                <w:iCs/>
                <w:szCs w:val="28"/>
              </w:rPr>
              <w:t>Glbegin</w:t>
            </w:r>
            <w:proofErr w:type="spellEnd"/>
            <w:r>
              <w:rPr>
                <w:iCs/>
                <w:szCs w:val="28"/>
              </w:rPr>
              <w:t>(GL_QUADS)</w:t>
            </w:r>
          </w:p>
          <w:p w14:paraId="52A20A24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t>Glvertex2f(upper left vertex),</w:t>
            </w:r>
          </w:p>
          <w:p w14:paraId="2D6BEA36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t>(upper right),</w:t>
            </w:r>
          </w:p>
          <w:p w14:paraId="2004D902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t>(lower right),</w:t>
            </w:r>
          </w:p>
          <w:p w14:paraId="7505EED3" w14:textId="77777777" w:rsidR="00E54006" w:rsidRP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 (lower left)</w:t>
            </w:r>
          </w:p>
          <w:p w14:paraId="7FA81154" w14:textId="77777777" w:rsidR="00DF027C" w:rsidRDefault="00DF027C" w:rsidP="003B6CF0">
            <w:pPr>
              <w:pStyle w:val="Content"/>
            </w:pPr>
          </w:p>
          <w:p w14:paraId="6DADCD4E" w14:textId="77777777" w:rsidR="00E54006" w:rsidRPr="00E54006" w:rsidRDefault="00E54006" w:rsidP="00E54006">
            <w:pPr>
              <w:pStyle w:val="Content"/>
              <w:rPr>
                <w:b/>
                <w:bCs/>
              </w:rPr>
            </w:pPr>
            <w:r w:rsidRPr="00E54006">
              <w:rPr>
                <w:b/>
                <w:bCs/>
              </w:rPr>
              <w:t>For drawing triangle:</w:t>
            </w:r>
          </w:p>
          <w:p w14:paraId="3FAA2B0A" w14:textId="77777777" w:rsidR="00E54006" w:rsidRDefault="00E54006" w:rsidP="00E54006">
            <w:pPr>
              <w:pStyle w:val="Content"/>
            </w:pPr>
            <w:proofErr w:type="spellStart"/>
            <w:r>
              <w:t>Glbegin</w:t>
            </w:r>
            <w:proofErr w:type="spellEnd"/>
            <w:r>
              <w:t>(GL_TRIANGLES)</w:t>
            </w:r>
          </w:p>
          <w:p w14:paraId="7E41E24A" w14:textId="77777777" w:rsidR="00E54006" w:rsidRDefault="00E54006" w:rsidP="00E54006">
            <w:pPr>
              <w:pStyle w:val="Content"/>
            </w:pPr>
            <w:r>
              <w:t>Glvertex2f(upper point)</w:t>
            </w:r>
          </w:p>
          <w:p w14:paraId="409331E9" w14:textId="77777777" w:rsidR="00E54006" w:rsidRDefault="00E54006" w:rsidP="00E54006">
            <w:pPr>
              <w:pStyle w:val="Content"/>
            </w:pPr>
            <w:r>
              <w:t>Glvertex2f(left point)</w:t>
            </w:r>
          </w:p>
          <w:p w14:paraId="69EE8964" w14:textId="77777777" w:rsidR="00E54006" w:rsidRDefault="00E54006" w:rsidP="00E54006">
            <w:pPr>
              <w:pStyle w:val="Content"/>
            </w:pPr>
            <w:r>
              <w:t>Glvertex2f(right point)</w:t>
            </w:r>
          </w:p>
          <w:p w14:paraId="7F19A1AF" w14:textId="77777777" w:rsidR="00E54006" w:rsidRDefault="00E54006" w:rsidP="00E54006">
            <w:pPr>
              <w:pStyle w:val="Content"/>
            </w:pPr>
          </w:p>
          <w:p w14:paraId="155CA70B" w14:textId="77777777" w:rsidR="00E54006" w:rsidRDefault="00E54006" w:rsidP="00E54006">
            <w:pPr>
              <w:pStyle w:val="Content"/>
            </w:pPr>
            <w:r>
              <w:t>For drawing circles</w:t>
            </w:r>
          </w:p>
          <w:p w14:paraId="1E811D33" w14:textId="77777777" w:rsidR="00E54006" w:rsidRDefault="00E54006" w:rsidP="00E54006">
            <w:pPr>
              <w:pStyle w:val="Content"/>
            </w:pPr>
            <w:proofErr w:type="spellStart"/>
            <w:r>
              <w:t>Glbegin</w:t>
            </w:r>
            <w:proofErr w:type="spellEnd"/>
            <w:r>
              <w:t>(GL_POLYGONS)</w:t>
            </w:r>
          </w:p>
          <w:p w14:paraId="5A49FCF3" w14:textId="77777777" w:rsidR="00E54006" w:rsidRDefault="00E54006" w:rsidP="00E54006">
            <w:pPr>
              <w:pStyle w:val="Content"/>
            </w:pPr>
          </w:p>
          <w:p w14:paraId="6379E4CB" w14:textId="77777777" w:rsidR="00E54006" w:rsidRDefault="00E54006" w:rsidP="00E54006">
            <w:pPr>
              <w:pStyle w:val="Content"/>
            </w:pPr>
            <w:r>
              <w:t>For drawing lines</w:t>
            </w:r>
          </w:p>
          <w:p w14:paraId="564B3CE0" w14:textId="77777777" w:rsidR="00E54006" w:rsidRPr="00DF027C" w:rsidRDefault="00E54006" w:rsidP="00E54006">
            <w:pPr>
              <w:pStyle w:val="Content"/>
            </w:pPr>
            <w:proofErr w:type="spellStart"/>
            <w:r>
              <w:t>Glbegin</w:t>
            </w:r>
            <w:proofErr w:type="spellEnd"/>
            <w:r>
              <w:t>(GL_LINES)</w:t>
            </w:r>
          </w:p>
          <w:p w14:paraId="1F6B4441" w14:textId="77777777" w:rsidR="00DF027C" w:rsidRDefault="00DF027C" w:rsidP="00DF027C">
            <w:pPr>
              <w:pStyle w:val="Content"/>
            </w:pPr>
          </w:p>
          <w:p w14:paraId="71263426" w14:textId="77777777" w:rsidR="00CE5C0A" w:rsidRDefault="00CE5C0A" w:rsidP="00DF027C">
            <w:pPr>
              <w:pStyle w:val="Content"/>
            </w:pPr>
            <w:r>
              <w:t xml:space="preserve">Used for animation of the clouds and the bubbles that </w:t>
            </w:r>
            <w:r w:rsidR="00BC0C33">
              <w:t>comes out of the chimney</w:t>
            </w:r>
          </w:p>
          <w:p w14:paraId="61AB7B08" w14:textId="77777777" w:rsidR="00CE5C0A" w:rsidRDefault="00CE5C0A" w:rsidP="00DF027C">
            <w:pPr>
              <w:pStyle w:val="Content"/>
            </w:pPr>
            <w:proofErr w:type="spellStart"/>
            <w:r w:rsidRPr="00CE5C0A">
              <w:t>glutTimerFunc</w:t>
            </w:r>
            <w:proofErr w:type="spellEnd"/>
            <w:r w:rsidRPr="00CE5C0A">
              <w:t>(1000,timer,0);</w:t>
            </w:r>
          </w:p>
          <w:p w14:paraId="0A9BCB09" w14:textId="77777777" w:rsidR="00BC0C33" w:rsidRDefault="00BC0C33" w:rsidP="00BC0C33">
            <w:pPr>
              <w:pStyle w:val="Content"/>
            </w:pPr>
            <w:r>
              <w:t xml:space="preserve">and detected the x </w:t>
            </w:r>
            <w:proofErr w:type="spellStart"/>
            <w:r>
              <w:t>an</w:t>
            </w:r>
            <w:proofErr w:type="spellEnd"/>
            <w:r>
              <w:t xml:space="preserve"> y position for beginning of each object</w:t>
            </w:r>
          </w:p>
          <w:p w14:paraId="15C8C5AE" w14:textId="77777777" w:rsidR="00BC0C33" w:rsidRDefault="00BC0C33" w:rsidP="00BC0C33">
            <w:pPr>
              <w:pStyle w:val="Content"/>
            </w:pPr>
          </w:p>
          <w:p w14:paraId="52545A88" w14:textId="77777777" w:rsidR="00BC0C33" w:rsidRDefault="00BC0C33" w:rsidP="00BC0C33">
            <w:pPr>
              <w:pStyle w:val="Content"/>
            </w:pPr>
            <w:proofErr w:type="spellStart"/>
            <w:r>
              <w:t>glpushmatrix</w:t>
            </w:r>
            <w:proofErr w:type="spellEnd"/>
            <w:r>
              <w:t xml:space="preserve"> </w:t>
            </w:r>
            <w:proofErr w:type="spellStart"/>
            <w:r>
              <w:t>glpopmatrix</w:t>
            </w:r>
            <w:proofErr w:type="spellEnd"/>
          </w:p>
          <w:p w14:paraId="092207B3" w14:textId="77777777" w:rsidR="00BC0C33" w:rsidRDefault="00BC0C33" w:rsidP="00BC0C33">
            <w:pPr>
              <w:pStyle w:val="Content"/>
            </w:pPr>
            <w:r>
              <w:t>To make all the circles act as a one cloud</w:t>
            </w:r>
          </w:p>
          <w:p w14:paraId="798E0DE7" w14:textId="77777777" w:rsidR="00BC0C33" w:rsidRDefault="00BC0C33" w:rsidP="00BC0C33">
            <w:pPr>
              <w:pStyle w:val="Content"/>
            </w:pPr>
            <w:r>
              <w:t xml:space="preserve">To draw each object on a certain space </w:t>
            </w:r>
          </w:p>
          <w:p w14:paraId="59B859BE" w14:textId="77777777" w:rsidR="00BC0C33" w:rsidRDefault="00BC0C33" w:rsidP="00E54006">
            <w:pPr>
              <w:pStyle w:val="Content"/>
            </w:pPr>
          </w:p>
          <w:p w14:paraId="1057AD8F" w14:textId="77777777" w:rsidR="00BC0C33" w:rsidRDefault="00BC0C33" w:rsidP="00E54006">
            <w:pPr>
              <w:pStyle w:val="Content"/>
            </w:pPr>
            <w:r>
              <w:t>For changing the direction of the circle</w:t>
            </w:r>
          </w:p>
          <w:p w14:paraId="0EAA1122" w14:textId="77777777" w:rsidR="00BC0C33" w:rsidRDefault="00BC0C33" w:rsidP="00E54006">
            <w:pPr>
              <w:pStyle w:val="Content"/>
            </w:pPr>
            <w:proofErr w:type="spellStart"/>
            <w:r>
              <w:t>Gltranslated</w:t>
            </w:r>
            <w:proofErr w:type="spellEnd"/>
            <w:r>
              <w:t>(</w:t>
            </w:r>
            <w:proofErr w:type="spellStart"/>
            <w:r>
              <w:t>x,y,z</w:t>
            </w:r>
            <w:proofErr w:type="spellEnd"/>
            <w:r>
              <w:t>)</w:t>
            </w:r>
          </w:p>
          <w:p w14:paraId="2D5FF216" w14:textId="77777777" w:rsidR="00BC0C33" w:rsidRDefault="00BC0C33" w:rsidP="00E54006">
            <w:pPr>
              <w:pStyle w:val="Content"/>
            </w:pPr>
          </w:p>
          <w:p w14:paraId="3E1CC0E4" w14:textId="77777777" w:rsidR="00AA6602" w:rsidRDefault="00AA6602" w:rsidP="00AA6602">
            <w:pPr>
              <w:pStyle w:val="Content"/>
            </w:pPr>
            <w:r>
              <w:t>For rotating:</w:t>
            </w:r>
          </w:p>
          <w:p w14:paraId="4019B8B1" w14:textId="3A11C164" w:rsidR="00AA6602" w:rsidRDefault="00AA6602" w:rsidP="00AA6602">
            <w:pPr>
              <w:pStyle w:val="Content"/>
            </w:pPr>
            <w:proofErr w:type="spellStart"/>
            <w:proofErr w:type="gramStart"/>
            <w:r>
              <w:t>GlRotated</w:t>
            </w:r>
            <w:proofErr w:type="spellEnd"/>
            <w:r>
              <w:t>(</w:t>
            </w:r>
            <w:proofErr w:type="gramEnd"/>
            <w:r>
              <w:t xml:space="preserve">angle, </w:t>
            </w:r>
            <w:proofErr w:type="spellStart"/>
            <w:r>
              <w:t>x,y,z</w:t>
            </w:r>
            <w:proofErr w:type="spellEnd"/>
            <w:r>
              <w:t>)</w:t>
            </w:r>
          </w:p>
          <w:p w14:paraId="564E352B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5E54A30C" w14:textId="77777777" w:rsidR="00DF027C" w:rsidRPr="00AA6602" w:rsidRDefault="00AA6602" w:rsidP="00DF027C">
            <w:pPr>
              <w:pStyle w:val="Content"/>
              <w:rPr>
                <w:b/>
                <w:bCs/>
                <w:iCs/>
                <w:sz w:val="48"/>
                <w:szCs w:val="32"/>
              </w:rPr>
            </w:pPr>
            <w:r w:rsidRPr="00AA6602">
              <w:rPr>
                <w:b/>
                <w:bCs/>
                <w:iCs/>
                <w:sz w:val="48"/>
                <w:szCs w:val="32"/>
              </w:rPr>
              <w:lastRenderedPageBreak/>
              <w:t>Used shapes</w:t>
            </w:r>
          </w:p>
          <w:p w14:paraId="0B5BC0B2" w14:textId="77777777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 xml:space="preserve">Circles </w:t>
            </w:r>
          </w:p>
          <w:p w14:paraId="5A102C61" w14:textId="77777777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>Rectangles</w:t>
            </w:r>
          </w:p>
          <w:p w14:paraId="687ABD55" w14:textId="77777777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>Triangle</w:t>
            </w:r>
          </w:p>
          <w:p w14:paraId="20DD3648" w14:textId="0E4C41CB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>Oval</w:t>
            </w:r>
          </w:p>
          <w:p w14:paraId="63B0DA2F" w14:textId="1E84D0AE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>Lines</w:t>
            </w:r>
          </w:p>
          <w:p w14:paraId="68466512" w14:textId="2234453C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 xml:space="preserve">Square </w:t>
            </w:r>
          </w:p>
          <w:p w14:paraId="115A857F" w14:textId="4A50D9E0" w:rsidR="00AA6602" w:rsidRPr="00AA6602" w:rsidRDefault="00AC7850" w:rsidP="00DF027C">
            <w:pPr>
              <w:pStyle w:val="Content"/>
              <w:rPr>
                <w:iCs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3566C6B" wp14:editId="477982A8">
                  <wp:simplePos x="0" y="0"/>
                  <wp:positionH relativeFrom="column">
                    <wp:posOffset>15903</wp:posOffset>
                  </wp:positionH>
                  <wp:positionV relativeFrom="paragraph">
                    <wp:posOffset>626745</wp:posOffset>
                  </wp:positionV>
                  <wp:extent cx="6309360" cy="440880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40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61FBCF" w14:textId="77777777" w:rsidR="00AC7850" w:rsidRDefault="00AC7850" w:rsidP="00DF027C"/>
    <w:p w14:paraId="0535F43E" w14:textId="7F85ACDC" w:rsidR="00AC7850" w:rsidRDefault="00AC7850">
      <w:pPr>
        <w:spacing w:after="200"/>
      </w:pPr>
      <w:r>
        <w:br w:type="page"/>
      </w:r>
    </w:p>
    <w:p w14:paraId="5A157BB0" w14:textId="7DB88E6A" w:rsidR="0087605E" w:rsidRPr="00D70D02" w:rsidRDefault="00AC7850" w:rsidP="00DF027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57A9F7" wp14:editId="40F97C24">
            <wp:simplePos x="0" y="0"/>
            <wp:positionH relativeFrom="column">
              <wp:posOffset>143124</wp:posOffset>
            </wp:positionH>
            <wp:positionV relativeFrom="paragraph">
              <wp:posOffset>742011</wp:posOffset>
            </wp:positionV>
            <wp:extent cx="6309360" cy="47320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A0D4" w14:textId="77777777" w:rsidR="000C44CB" w:rsidRDefault="000C44CB">
      <w:r>
        <w:separator/>
      </w:r>
    </w:p>
    <w:p w14:paraId="2448A767" w14:textId="77777777" w:rsidR="000C44CB" w:rsidRDefault="000C44CB"/>
  </w:endnote>
  <w:endnote w:type="continuationSeparator" w:id="0">
    <w:p w14:paraId="60279E0B" w14:textId="77777777" w:rsidR="000C44CB" w:rsidRDefault="000C44CB">
      <w:r>
        <w:continuationSeparator/>
      </w:r>
    </w:p>
    <w:p w14:paraId="6AE6FE69" w14:textId="77777777" w:rsidR="000C44CB" w:rsidRDefault="000C44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F27D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C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7E0AE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659D" w14:textId="77777777" w:rsidR="000C44CB" w:rsidRDefault="000C44CB">
      <w:r>
        <w:separator/>
      </w:r>
    </w:p>
    <w:p w14:paraId="39252189" w14:textId="77777777" w:rsidR="000C44CB" w:rsidRDefault="000C44CB"/>
  </w:footnote>
  <w:footnote w:type="continuationSeparator" w:id="0">
    <w:p w14:paraId="4FBE68E6" w14:textId="77777777" w:rsidR="000C44CB" w:rsidRDefault="000C44CB">
      <w:r>
        <w:continuationSeparator/>
      </w:r>
    </w:p>
    <w:p w14:paraId="56CB0F5A" w14:textId="77777777" w:rsidR="000C44CB" w:rsidRDefault="000C44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B873963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D9704" w14:textId="77777777" w:rsidR="00D077E9" w:rsidRDefault="00D077E9">
          <w:pPr>
            <w:pStyle w:val="Header"/>
          </w:pPr>
        </w:p>
      </w:tc>
    </w:tr>
  </w:tbl>
  <w:p w14:paraId="1DB1690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F0"/>
    <w:rsid w:val="0002482E"/>
    <w:rsid w:val="00050324"/>
    <w:rsid w:val="000A0150"/>
    <w:rsid w:val="000C44CB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B6CF0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A6602"/>
    <w:rsid w:val="00AC29F3"/>
    <w:rsid w:val="00AC7850"/>
    <w:rsid w:val="00B231E5"/>
    <w:rsid w:val="00BC0C33"/>
    <w:rsid w:val="00C02B87"/>
    <w:rsid w:val="00C4086D"/>
    <w:rsid w:val="00CA1896"/>
    <w:rsid w:val="00CB5B28"/>
    <w:rsid w:val="00CD7BC2"/>
    <w:rsid w:val="00CE5C0A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4006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61080"/>
  <w15:docId w15:val="{3C537736-760F-434A-BBA5-E006779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2BED58A3174DC09724742C8A47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8CFF7-CB87-463F-A56B-0998B8EF26AE}"/>
      </w:docPartPr>
      <w:docPartBody>
        <w:p w:rsidR="000F2E9D" w:rsidRDefault="00594D9C">
          <w:pPr>
            <w:pStyle w:val="2B2BED58A3174DC09724742C8A47B662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D9C"/>
    <w:rsid w:val="000F2E9D"/>
    <w:rsid w:val="00594D9C"/>
    <w:rsid w:val="00A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2B2BED58A3174DC09724742C8A47B662">
    <w:name w:val="2B2BED58A3174DC09724742C8A47B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286</TotalTime>
  <Pages>5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mohamekarim250@hotmail.com</dc:creator>
  <cp:keywords/>
  <cp:lastModifiedBy>rowansherif2002@outlook.com</cp:lastModifiedBy>
  <cp:revision>3</cp:revision>
  <cp:lastPrinted>2006-08-01T17:47:00Z</cp:lastPrinted>
  <dcterms:created xsi:type="dcterms:W3CDTF">2022-11-21T08:41:00Z</dcterms:created>
  <dcterms:modified xsi:type="dcterms:W3CDTF">2022-11-21T17:42:00Z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